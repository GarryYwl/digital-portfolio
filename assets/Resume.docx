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AB5E" w14:textId="6CFB4339" w:rsidR="005B1339" w:rsidRPr="00D10A96" w:rsidRDefault="00082389" w:rsidP="005B1339">
      <w:pPr>
        <w:pStyle w:val="Title"/>
      </w:pPr>
      <w:r>
        <w:t>Gabriel yong</w:t>
      </w:r>
      <w:r w:rsidR="00811760">
        <w:t xml:space="preserve"> wai loong</w:t>
      </w:r>
    </w:p>
    <w:p w14:paraId="4537DD1C" w14:textId="37A5D839" w:rsidR="00D10A96" w:rsidRPr="00D10A96" w:rsidRDefault="00F62326" w:rsidP="00D10A96">
      <w:pPr>
        <w:pStyle w:val="ContactInfo"/>
      </w:pPr>
      <w:r>
        <w:t>+65 9397 9142</w:t>
      </w:r>
    </w:p>
    <w:p w14:paraId="0B2A5444" w14:textId="14ACCC45" w:rsidR="00D10A96" w:rsidRPr="002E6FC5" w:rsidRDefault="00F62326" w:rsidP="00D10A96">
      <w:pPr>
        <w:pStyle w:val="ContactInfo"/>
      </w:pPr>
      <w:r>
        <w:t>gabrielyong4512@gmail.com</w:t>
      </w:r>
    </w:p>
    <w:p w14:paraId="71EF670D" w14:textId="581B403D" w:rsidR="00D10A96" w:rsidRPr="00A239BF" w:rsidRDefault="00F62326" w:rsidP="00D10A96">
      <w:pPr>
        <w:pStyle w:val="ContactInfo"/>
        <w:rPr>
          <w:lang w:val="fr-FR"/>
        </w:rPr>
      </w:pPr>
      <w:r>
        <w:t>singapore, singapore</w:t>
      </w:r>
      <w:r w:rsidR="00D10A96" w:rsidRPr="00A239BF">
        <w:rPr>
          <w:lang w:val="fr-FR"/>
        </w:rPr>
        <w:t xml:space="preserve"> </w:t>
      </w:r>
    </w:p>
    <w:p w14:paraId="08516054" w14:textId="77777777" w:rsidR="00D10A96" w:rsidRPr="00A239BF" w:rsidRDefault="00D10A96" w:rsidP="00D10A96">
      <w:pPr>
        <w:pStyle w:val="Line"/>
        <w:rPr>
          <w:lang w:val="fr-FR"/>
        </w:rPr>
      </w:pPr>
    </w:p>
    <w:p w14:paraId="34E91AB5" w14:textId="05DE5A98" w:rsidR="00D10A96" w:rsidRPr="00A239BF" w:rsidRDefault="00082389" w:rsidP="00F41319">
      <w:pPr>
        <w:pStyle w:val="Heading1"/>
        <w:rPr>
          <w:lang w:val="fr-FR"/>
        </w:rPr>
      </w:pPr>
      <w:r>
        <w:t>Executive summary</w:t>
      </w:r>
    </w:p>
    <w:p w14:paraId="6DB26153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1CDC07DB" wp14:editId="40261368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E65A6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6B139445" w14:textId="0F7F8A89" w:rsidR="00D10A96" w:rsidRDefault="007D63B5" w:rsidP="00DC1B52">
      <w:r w:rsidRPr="007D63B5">
        <w:t xml:space="preserve">Diploma in Information Technology </w:t>
      </w:r>
      <w:r w:rsidR="0061608A">
        <w:t xml:space="preserve">Graduate </w:t>
      </w:r>
      <w:r w:rsidRPr="007D63B5">
        <w:t xml:space="preserve">at Nanyang Polytechnic with hands-on experience in full-stack web development, data analytics, and UI/UX design. </w:t>
      </w:r>
      <w:r w:rsidR="00D87541">
        <w:t>A</w:t>
      </w:r>
      <w:r w:rsidRPr="007D63B5">
        <w:t xml:space="preserve">bility to develop complete web applications and </w:t>
      </w:r>
      <w:r w:rsidR="00D87541">
        <w:t xml:space="preserve">web </w:t>
      </w:r>
      <w:r w:rsidRPr="007D63B5">
        <w:t>apps from concept to deployment. Strong foundation in both front-end and back-end technologies with experience in modern development frameworks.</w:t>
      </w:r>
    </w:p>
    <w:p w14:paraId="2D8AB4B4" w14:textId="77777777" w:rsidR="00BD2273" w:rsidRPr="00DC1B52" w:rsidRDefault="00BD2273" w:rsidP="00DC1B52">
      <w:pPr>
        <w:rPr>
          <w:sz w:val="18"/>
          <w:szCs w:val="16"/>
        </w:rPr>
      </w:pPr>
    </w:p>
    <w:p w14:paraId="692C09BC" w14:textId="203BD5F0" w:rsidR="00D10A96" w:rsidRDefault="00082389" w:rsidP="00F41319">
      <w:pPr>
        <w:pStyle w:val="Heading1"/>
      </w:pPr>
      <w:r>
        <w:t>Relevant skills</w:t>
      </w:r>
    </w:p>
    <w:p w14:paraId="597E5613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FC35520" wp14:editId="53A56605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21166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049B63E" w14:textId="337E41E2" w:rsidR="00754D4A" w:rsidRDefault="00754D4A" w:rsidP="000308C6">
      <w:pPr>
        <w:numPr>
          <w:ilvl w:val="0"/>
          <w:numId w:val="15"/>
        </w:numPr>
        <w:tabs>
          <w:tab w:val="left" w:pos="2805"/>
        </w:tabs>
      </w:pPr>
      <w:r>
        <w:t xml:space="preserve">Experience </w:t>
      </w:r>
      <w:r w:rsidRPr="00754D4A">
        <w:t>in HTML, CSS, JavaScript, Python, Node.js, and React.js</w:t>
      </w:r>
    </w:p>
    <w:p w14:paraId="6D4FE6E2" w14:textId="77777777" w:rsidR="00754D4A" w:rsidRDefault="00754D4A" w:rsidP="000308C6">
      <w:pPr>
        <w:numPr>
          <w:ilvl w:val="0"/>
          <w:numId w:val="15"/>
        </w:numPr>
        <w:tabs>
          <w:tab w:val="left" w:pos="2805"/>
        </w:tabs>
      </w:pPr>
      <w:r w:rsidRPr="00754D4A">
        <w:t xml:space="preserve">Experience with data analysis and visualization using Tableau </w:t>
      </w:r>
    </w:p>
    <w:p w14:paraId="46EED18B" w14:textId="77777777" w:rsidR="00754D4A" w:rsidRDefault="00754D4A" w:rsidP="000308C6">
      <w:pPr>
        <w:numPr>
          <w:ilvl w:val="0"/>
          <w:numId w:val="15"/>
        </w:numPr>
        <w:tabs>
          <w:tab w:val="left" w:pos="2805"/>
        </w:tabs>
      </w:pPr>
      <w:r w:rsidRPr="00754D4A">
        <w:t>UI/UX design skills using Figma</w:t>
      </w:r>
    </w:p>
    <w:p w14:paraId="3ED4338E" w14:textId="77777777" w:rsidR="00754D4A" w:rsidRDefault="00754D4A" w:rsidP="000308C6">
      <w:pPr>
        <w:numPr>
          <w:ilvl w:val="0"/>
          <w:numId w:val="15"/>
        </w:numPr>
        <w:tabs>
          <w:tab w:val="left" w:pos="2805"/>
        </w:tabs>
      </w:pPr>
      <w:r w:rsidRPr="00754D4A">
        <w:t>Knowledge of information security principles and network technology</w:t>
      </w:r>
    </w:p>
    <w:p w14:paraId="5EA27F91" w14:textId="6DCAABCB" w:rsidR="00F62326" w:rsidRDefault="00754D4A" w:rsidP="000308C6">
      <w:pPr>
        <w:numPr>
          <w:ilvl w:val="0"/>
          <w:numId w:val="15"/>
        </w:numPr>
        <w:tabs>
          <w:tab w:val="left" w:pos="2805"/>
        </w:tabs>
      </w:pPr>
      <w:r w:rsidRPr="00754D4A">
        <w:t>Strong analytical and communication skills with project management experience</w:t>
      </w:r>
    </w:p>
    <w:p w14:paraId="79BBC663" w14:textId="77777777" w:rsidR="00D10A96" w:rsidRPr="00DC1B52" w:rsidRDefault="00D10A96" w:rsidP="00F41319">
      <w:pPr>
        <w:rPr>
          <w:sz w:val="18"/>
          <w:szCs w:val="16"/>
        </w:rPr>
      </w:pPr>
    </w:p>
    <w:p w14:paraId="33B6C8E4" w14:textId="3E3EB6BA" w:rsidR="00D10A96" w:rsidRDefault="00A345A2" w:rsidP="00DC1B52">
      <w:pPr>
        <w:pStyle w:val="Heading1"/>
      </w:pPr>
      <w:r>
        <w:t xml:space="preserve">Technical </w:t>
      </w:r>
      <w:r w:rsidR="00C10155">
        <w:t>projects</w:t>
      </w:r>
    </w:p>
    <w:p w14:paraId="06458F4D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47ACE7" wp14:editId="57C0E0A6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5736E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1C63900" w14:textId="39A1D74B" w:rsidR="00D10A96" w:rsidRPr="00021847" w:rsidRDefault="007843F0" w:rsidP="007843F0">
      <w:pPr>
        <w:pStyle w:val="Heading2"/>
      </w:pPr>
      <w:r>
        <w:rPr>
          <w:rStyle w:val="NotBold"/>
        </w:rPr>
        <w:t xml:space="preserve">April </w:t>
      </w:r>
      <w:r w:rsidR="002915DA">
        <w:rPr>
          <w:rStyle w:val="NotBold"/>
        </w:rPr>
        <w:t>2025</w:t>
      </w:r>
      <w:r>
        <w:rPr>
          <w:rStyle w:val="NotBold"/>
        </w:rPr>
        <w:t xml:space="preserve"> </w:t>
      </w:r>
      <w:r w:rsidR="00086CF5">
        <w:rPr>
          <w:rStyle w:val="NotBold"/>
        </w:rPr>
        <w:t>–</w:t>
      </w:r>
      <w:r>
        <w:rPr>
          <w:rStyle w:val="NotBold"/>
        </w:rPr>
        <w:t xml:space="preserve"> </w:t>
      </w:r>
      <w:r w:rsidR="00086CF5">
        <w:rPr>
          <w:rStyle w:val="NotBold"/>
        </w:rPr>
        <w:t>July 2025</w:t>
      </w:r>
      <w:r w:rsidR="00D10A96">
        <w:tab/>
      </w:r>
      <w:r>
        <w:t>Full-stack Development Project</w:t>
      </w:r>
    </w:p>
    <w:p w14:paraId="42D714A8" w14:textId="60B1F271" w:rsidR="00830284" w:rsidRDefault="00830284" w:rsidP="003041FA">
      <w:pPr>
        <w:pStyle w:val="NormalIndent"/>
        <w:numPr>
          <w:ilvl w:val="0"/>
          <w:numId w:val="17"/>
        </w:numPr>
        <w:rPr>
          <w:lang w:val="en-SG"/>
        </w:rPr>
      </w:pPr>
      <w:r w:rsidRPr="00830284">
        <w:rPr>
          <w:lang w:val="en-SG"/>
        </w:rPr>
        <w:t xml:space="preserve">Developed a </w:t>
      </w:r>
      <w:r w:rsidR="007843F0" w:rsidRPr="00830284">
        <w:rPr>
          <w:lang w:val="en-SG"/>
        </w:rPr>
        <w:t>full-stack web application using Node.js and React.js</w:t>
      </w:r>
    </w:p>
    <w:p w14:paraId="6B637F3D" w14:textId="46738F9C" w:rsidR="002C597B" w:rsidRDefault="002C597B" w:rsidP="003041FA">
      <w:pPr>
        <w:pStyle w:val="NormalIndent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Responsible for user profile management, creating a user database in MongoDB, and </w:t>
      </w:r>
      <w:r w:rsidR="00CE09EB">
        <w:rPr>
          <w:lang w:val="en-SG"/>
        </w:rPr>
        <w:t>designed the UI of the web application</w:t>
      </w:r>
    </w:p>
    <w:p w14:paraId="2A78C929" w14:textId="11A38D6F" w:rsidR="00CE09EB" w:rsidRPr="00830284" w:rsidRDefault="00CE09EB" w:rsidP="003041FA">
      <w:pPr>
        <w:pStyle w:val="NormalIndent"/>
        <w:numPr>
          <w:ilvl w:val="0"/>
          <w:numId w:val="17"/>
        </w:numPr>
        <w:rPr>
          <w:lang w:val="en-SG"/>
        </w:rPr>
      </w:pPr>
      <w:r>
        <w:rPr>
          <w:lang w:val="en-SG"/>
        </w:rPr>
        <w:t>Collaborated</w:t>
      </w:r>
      <w:r>
        <w:rPr>
          <w:lang w:val="en-SG"/>
        </w:rPr>
        <w:tab/>
        <w:t xml:space="preserve"> with team members to deploy a functional web application for SCCCI</w:t>
      </w:r>
      <w:r w:rsidR="00D73230">
        <w:rPr>
          <w:lang w:val="en-SG"/>
        </w:rPr>
        <w:t xml:space="preserve"> to automate the resume application process</w:t>
      </w:r>
    </w:p>
    <w:p w14:paraId="414E06FE" w14:textId="3D59835D" w:rsidR="00D10A96" w:rsidRPr="004A5658" w:rsidRDefault="004E5B63" w:rsidP="004A5658">
      <w:pPr>
        <w:pStyle w:val="Heading2"/>
        <w:rPr>
          <w:b w:val="0"/>
        </w:rPr>
      </w:pPr>
      <w:r>
        <w:rPr>
          <w:rStyle w:val="NotBold"/>
        </w:rPr>
        <w:t xml:space="preserve">October 2024 – </w:t>
      </w:r>
      <w:r w:rsidR="004A5658">
        <w:rPr>
          <w:rStyle w:val="NotBold"/>
        </w:rPr>
        <w:br/>
      </w:r>
      <w:r>
        <w:rPr>
          <w:rStyle w:val="NotBold"/>
        </w:rPr>
        <w:t>Feb</w:t>
      </w:r>
      <w:r w:rsidR="004A5658">
        <w:rPr>
          <w:rStyle w:val="NotBold"/>
        </w:rPr>
        <w:t>ruary</w:t>
      </w:r>
      <w:r>
        <w:rPr>
          <w:rStyle w:val="NotBold"/>
        </w:rPr>
        <w:t xml:space="preserve"> 2025</w:t>
      </w:r>
      <w:r w:rsidR="00021847" w:rsidRPr="00021847">
        <w:rPr>
          <w:rStyle w:val="NotBold"/>
        </w:rPr>
        <w:tab/>
      </w:r>
      <w:r w:rsidR="0095356E">
        <w:t>App Development Project</w:t>
      </w:r>
    </w:p>
    <w:p w14:paraId="6CBFCC63" w14:textId="689AF896" w:rsidR="001D6387" w:rsidRDefault="001D6387" w:rsidP="001D6387">
      <w:pPr>
        <w:pStyle w:val="NormalIndent"/>
        <w:numPr>
          <w:ilvl w:val="0"/>
          <w:numId w:val="17"/>
        </w:numPr>
        <w:rPr>
          <w:lang w:val="en-SG"/>
        </w:rPr>
      </w:pPr>
      <w:r w:rsidRPr="001D6387">
        <w:rPr>
          <w:lang w:val="en-SG"/>
        </w:rPr>
        <w:t>Developed</w:t>
      </w:r>
      <w:r>
        <w:rPr>
          <w:lang w:val="en-SG"/>
        </w:rPr>
        <w:t xml:space="preserve"> web</w:t>
      </w:r>
      <w:r w:rsidRPr="001D6387">
        <w:rPr>
          <w:lang w:val="en-SG"/>
        </w:rPr>
        <w:t xml:space="preserve"> application using HTML and Python </w:t>
      </w:r>
      <w:r w:rsidR="00F1031F">
        <w:rPr>
          <w:lang w:val="en-SG"/>
        </w:rPr>
        <w:t xml:space="preserve">Flask </w:t>
      </w:r>
      <w:r w:rsidRPr="001D6387">
        <w:rPr>
          <w:lang w:val="en-SG"/>
        </w:rPr>
        <w:t xml:space="preserve">framework </w:t>
      </w:r>
    </w:p>
    <w:p w14:paraId="151F61EA" w14:textId="1C3F86C9" w:rsidR="001D6387" w:rsidRDefault="001D6387" w:rsidP="001D6387">
      <w:pPr>
        <w:pStyle w:val="NormalIndent"/>
        <w:numPr>
          <w:ilvl w:val="0"/>
          <w:numId w:val="17"/>
        </w:numPr>
        <w:rPr>
          <w:lang w:val="en-SG"/>
        </w:rPr>
      </w:pPr>
      <w:r w:rsidRPr="001D6387">
        <w:rPr>
          <w:lang w:val="en-SG"/>
        </w:rPr>
        <w:t>Responsible for user profile management system design and implementation</w:t>
      </w:r>
    </w:p>
    <w:p w14:paraId="741A5D69" w14:textId="398F6F5E" w:rsidR="008D318E" w:rsidRPr="008D318E" w:rsidRDefault="008D318E" w:rsidP="008D318E">
      <w:pPr>
        <w:pStyle w:val="NormalIndent"/>
        <w:numPr>
          <w:ilvl w:val="0"/>
          <w:numId w:val="17"/>
        </w:numPr>
        <w:rPr>
          <w:lang w:val="en-SG"/>
        </w:rPr>
      </w:pPr>
      <w:r w:rsidRPr="00F55FAB">
        <w:rPr>
          <w:lang w:val="en-SG"/>
        </w:rPr>
        <w:t>Created a user interface page with the capability to delete and edit changes</w:t>
      </w:r>
    </w:p>
    <w:p w14:paraId="696F10B1" w14:textId="27809C03" w:rsidR="00D10A96" w:rsidRDefault="001D6387" w:rsidP="001D6387">
      <w:pPr>
        <w:pStyle w:val="NormalIndent"/>
        <w:numPr>
          <w:ilvl w:val="0"/>
          <w:numId w:val="17"/>
        </w:numPr>
        <w:rPr>
          <w:lang w:val="en-SG"/>
        </w:rPr>
      </w:pPr>
      <w:r w:rsidRPr="001D6387">
        <w:rPr>
          <w:lang w:val="en-SG"/>
        </w:rPr>
        <w:t>Collaborated with team members to deliver functional app prototype</w:t>
      </w:r>
    </w:p>
    <w:p w14:paraId="28160642" w14:textId="3A50C16A" w:rsidR="005B1339" w:rsidRPr="004A5658" w:rsidRDefault="005B1339" w:rsidP="005B1339">
      <w:pPr>
        <w:pStyle w:val="Heading2"/>
        <w:rPr>
          <w:b w:val="0"/>
        </w:rPr>
      </w:pPr>
      <w:r>
        <w:rPr>
          <w:rStyle w:val="NotBold"/>
        </w:rPr>
        <w:t xml:space="preserve">April 2024 – </w:t>
      </w:r>
      <w:r>
        <w:rPr>
          <w:rStyle w:val="NotBold"/>
        </w:rPr>
        <w:br/>
        <w:t>July 2024</w:t>
      </w:r>
      <w:r w:rsidRPr="00021847">
        <w:rPr>
          <w:rStyle w:val="NotBold"/>
        </w:rPr>
        <w:tab/>
      </w:r>
      <w:r w:rsidR="00A345A2">
        <w:rPr>
          <w:rStyle w:val="NotBold"/>
          <w:b/>
          <w:bCs/>
        </w:rPr>
        <w:t>Web</w:t>
      </w:r>
      <w:r w:rsidR="00F55FAB">
        <w:rPr>
          <w:rStyle w:val="NotBold"/>
          <w:b/>
          <w:bCs/>
        </w:rPr>
        <w:t xml:space="preserve"> Development</w:t>
      </w:r>
      <w:r>
        <w:rPr>
          <w:rStyle w:val="NotBold"/>
          <w:b/>
          <w:bCs/>
        </w:rPr>
        <w:t xml:space="preserve"> </w:t>
      </w:r>
      <w:r>
        <w:t>Project</w:t>
      </w:r>
    </w:p>
    <w:p w14:paraId="71982C0F" w14:textId="207DB78C" w:rsidR="00F55FAB" w:rsidRPr="00F55FAB" w:rsidRDefault="00F55FAB" w:rsidP="00F55FAB">
      <w:pPr>
        <w:pStyle w:val="NormalIndent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Developed a </w:t>
      </w:r>
      <w:r w:rsidRPr="00F55FAB">
        <w:rPr>
          <w:lang w:val="en-SG"/>
        </w:rPr>
        <w:t>web application</w:t>
      </w:r>
      <w:r>
        <w:rPr>
          <w:lang w:val="en-SG"/>
        </w:rPr>
        <w:t xml:space="preserve"> using HTML, CSS, and JavaScript</w:t>
      </w:r>
    </w:p>
    <w:p w14:paraId="75DF1CC7" w14:textId="186E67AC" w:rsidR="00F55FAB" w:rsidRPr="00F55FAB" w:rsidRDefault="00F55FAB" w:rsidP="00F55FAB">
      <w:pPr>
        <w:pStyle w:val="NormalIndent"/>
        <w:numPr>
          <w:ilvl w:val="0"/>
          <w:numId w:val="17"/>
        </w:numPr>
        <w:rPr>
          <w:lang w:val="en-SG"/>
        </w:rPr>
      </w:pPr>
      <w:r w:rsidRPr="00F55FAB">
        <w:rPr>
          <w:lang w:val="en-SG"/>
        </w:rPr>
        <w:t xml:space="preserve">Created a </w:t>
      </w:r>
      <w:r w:rsidR="008D318E">
        <w:rPr>
          <w:lang w:val="en-SG"/>
        </w:rPr>
        <w:t>web application to showcase historical revolutions, with a quiz</w:t>
      </w:r>
    </w:p>
    <w:p w14:paraId="3E72DEC2" w14:textId="3B3D906F" w:rsidR="00C45352" w:rsidRPr="00D73230" w:rsidRDefault="00F55FAB" w:rsidP="00D73230">
      <w:pPr>
        <w:pStyle w:val="NormalIndent"/>
        <w:numPr>
          <w:ilvl w:val="0"/>
          <w:numId w:val="17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  <w:lang w:val="en-SG"/>
        </w:rPr>
      </w:pPr>
      <w:r w:rsidRPr="00F55FAB">
        <w:rPr>
          <w:lang w:val="en-SG"/>
        </w:rPr>
        <w:t>Deployed and presented final web application</w:t>
      </w:r>
    </w:p>
    <w:p w14:paraId="4515C28C" w14:textId="7E4447DA" w:rsidR="00A345A2" w:rsidRDefault="00A345A2" w:rsidP="00A345A2">
      <w:pPr>
        <w:pStyle w:val="Heading1"/>
      </w:pPr>
      <w:r>
        <w:lastRenderedPageBreak/>
        <w:t>academic projects</w:t>
      </w:r>
    </w:p>
    <w:p w14:paraId="6ED54122" w14:textId="77777777" w:rsidR="00A345A2" w:rsidRPr="00D10A96" w:rsidRDefault="00A345A2" w:rsidP="00A345A2">
      <w:pPr>
        <w:pStyle w:val="Line"/>
      </w:pPr>
      <w:r w:rsidRPr="00D10A96">
        <mc:AlternateContent>
          <mc:Choice Requires="wps">
            <w:drawing>
              <wp:inline distT="0" distB="0" distL="0" distR="0" wp14:anchorId="403EC232" wp14:editId="42ACE170">
                <wp:extent cx="5943600" cy="0"/>
                <wp:effectExtent l="0" t="0" r="0" b="0"/>
                <wp:docPr id="20187326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EA73F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630B21C" w14:textId="6D340D27" w:rsidR="00A345A2" w:rsidRPr="00021847" w:rsidRDefault="00A345A2" w:rsidP="00A345A2">
      <w:pPr>
        <w:pStyle w:val="Heading2"/>
      </w:pPr>
      <w:r>
        <w:rPr>
          <w:rStyle w:val="NotBold"/>
        </w:rPr>
        <w:t xml:space="preserve">April 2025 </w:t>
      </w:r>
      <w:r w:rsidR="00086CF5">
        <w:rPr>
          <w:rStyle w:val="NotBold"/>
        </w:rPr>
        <w:t>– July 2025</w:t>
      </w:r>
      <w:r>
        <w:tab/>
      </w:r>
      <w:r w:rsidR="00CC1C7B">
        <w:t xml:space="preserve">Software </w:t>
      </w:r>
      <w:r>
        <w:t>Development Project</w:t>
      </w:r>
    </w:p>
    <w:p w14:paraId="5DD2D824" w14:textId="2474656F" w:rsidR="00086CF5" w:rsidRPr="00086CF5" w:rsidRDefault="00086CF5" w:rsidP="00086CF5">
      <w:pPr>
        <w:pStyle w:val="NormalIndent"/>
        <w:numPr>
          <w:ilvl w:val="0"/>
          <w:numId w:val="17"/>
        </w:numPr>
        <w:rPr>
          <w:lang w:val="en-SG"/>
        </w:rPr>
      </w:pPr>
      <w:r w:rsidRPr="007843F0">
        <w:rPr>
          <w:lang w:val="en-SG"/>
        </w:rPr>
        <w:t xml:space="preserve">Implementing modern development practices including user stories, sprints, and Azure deployment </w:t>
      </w:r>
    </w:p>
    <w:p w14:paraId="2591B7F0" w14:textId="77777777" w:rsidR="00A345A2" w:rsidRPr="005B599C" w:rsidRDefault="00A345A2" w:rsidP="00A345A2">
      <w:pPr>
        <w:pStyle w:val="NormalIndent"/>
        <w:numPr>
          <w:ilvl w:val="0"/>
          <w:numId w:val="17"/>
        </w:numPr>
        <w:rPr>
          <w:lang w:val="en-SG"/>
        </w:rPr>
      </w:pPr>
      <w:r w:rsidRPr="005B599C">
        <w:rPr>
          <w:lang w:val="en-SG"/>
        </w:rPr>
        <w:t>Applying software engineering principles and project management methodologies</w:t>
      </w:r>
    </w:p>
    <w:p w14:paraId="624A46DB" w14:textId="3C676F6D" w:rsidR="00A345A2" w:rsidRPr="004A5658" w:rsidRDefault="00A345A2" w:rsidP="00A345A2">
      <w:pPr>
        <w:pStyle w:val="Heading2"/>
        <w:rPr>
          <w:b w:val="0"/>
        </w:rPr>
      </w:pPr>
      <w:r>
        <w:rPr>
          <w:rStyle w:val="NotBold"/>
        </w:rPr>
        <w:t xml:space="preserve">October 2024 – </w:t>
      </w:r>
      <w:r>
        <w:rPr>
          <w:rStyle w:val="NotBold"/>
        </w:rPr>
        <w:br/>
        <w:t>February 2025</w:t>
      </w:r>
      <w:r w:rsidRPr="00021847">
        <w:rPr>
          <w:rStyle w:val="NotBold"/>
        </w:rPr>
        <w:tab/>
      </w:r>
      <w:r w:rsidR="00CC1C7B">
        <w:rPr>
          <w:rStyle w:val="NotBold"/>
          <w:b/>
          <w:bCs/>
        </w:rPr>
        <w:t xml:space="preserve">Digital Business </w:t>
      </w:r>
      <w:r>
        <w:t>Project</w:t>
      </w:r>
    </w:p>
    <w:p w14:paraId="568D2323" w14:textId="38E8EE3D" w:rsidR="00A345A2" w:rsidRDefault="00DB4D4A" w:rsidP="00A345A2">
      <w:pPr>
        <w:pStyle w:val="NormalIndent"/>
        <w:numPr>
          <w:ilvl w:val="0"/>
          <w:numId w:val="17"/>
        </w:numPr>
        <w:rPr>
          <w:lang w:val="en-SG"/>
        </w:rPr>
      </w:pPr>
      <w:r>
        <w:rPr>
          <w:lang w:val="en-SG"/>
        </w:rPr>
        <w:t>Created a business model canvas</w:t>
      </w:r>
      <w:r w:rsidR="009D5336">
        <w:rPr>
          <w:lang w:val="en-SG"/>
        </w:rPr>
        <w:t>, with a focus on channels and customer segmentation</w:t>
      </w:r>
    </w:p>
    <w:p w14:paraId="7F89DEE9" w14:textId="4D675984" w:rsidR="00A345A2" w:rsidRDefault="00203E0D" w:rsidP="00A345A2">
      <w:pPr>
        <w:pStyle w:val="NormalIndent"/>
        <w:numPr>
          <w:ilvl w:val="0"/>
          <w:numId w:val="17"/>
        </w:numPr>
        <w:rPr>
          <w:lang w:val="en-SG"/>
        </w:rPr>
      </w:pPr>
      <w:r>
        <w:rPr>
          <w:lang w:val="en-SG"/>
        </w:rPr>
        <w:t>Created a customer journey map</w:t>
      </w:r>
      <w:r w:rsidR="00246710">
        <w:rPr>
          <w:lang w:val="en-SG"/>
        </w:rPr>
        <w:t xml:space="preserve"> and proposed digital marketing technologies</w:t>
      </w:r>
      <w:r>
        <w:rPr>
          <w:lang w:val="en-SG"/>
        </w:rPr>
        <w:t xml:space="preserve"> </w:t>
      </w:r>
    </w:p>
    <w:p w14:paraId="673991BE" w14:textId="5B2A8599" w:rsidR="00A345A2" w:rsidRDefault="00A345A2" w:rsidP="00A345A2">
      <w:pPr>
        <w:pStyle w:val="NormalIndent"/>
        <w:numPr>
          <w:ilvl w:val="0"/>
          <w:numId w:val="17"/>
        </w:numPr>
        <w:rPr>
          <w:lang w:val="en-SG"/>
        </w:rPr>
      </w:pPr>
      <w:r w:rsidRPr="001D6387">
        <w:rPr>
          <w:lang w:val="en-SG"/>
        </w:rPr>
        <w:t xml:space="preserve">Collaborated with team members to </w:t>
      </w:r>
      <w:r w:rsidR="00C45352">
        <w:rPr>
          <w:lang w:val="en-SG"/>
        </w:rPr>
        <w:t>analyse and improve the business model of the selected company, ‘Each-a-cup’</w:t>
      </w:r>
    </w:p>
    <w:p w14:paraId="26992507" w14:textId="77777777" w:rsidR="00A345A2" w:rsidRPr="004A5658" w:rsidRDefault="00A345A2" w:rsidP="00A345A2">
      <w:pPr>
        <w:pStyle w:val="Heading2"/>
        <w:rPr>
          <w:b w:val="0"/>
        </w:rPr>
      </w:pPr>
      <w:r>
        <w:rPr>
          <w:rStyle w:val="NotBold"/>
        </w:rPr>
        <w:t xml:space="preserve">April 2024 – </w:t>
      </w:r>
      <w:r>
        <w:rPr>
          <w:rStyle w:val="NotBold"/>
        </w:rPr>
        <w:br/>
        <w:t>July 2024</w:t>
      </w:r>
      <w:r w:rsidRPr="00021847">
        <w:rPr>
          <w:rStyle w:val="NotBold"/>
        </w:rPr>
        <w:tab/>
      </w:r>
      <w:r>
        <w:rPr>
          <w:rStyle w:val="NotBold"/>
          <w:b/>
          <w:bCs/>
        </w:rPr>
        <w:t xml:space="preserve">Data Visualization </w:t>
      </w:r>
      <w:r>
        <w:t>Project</w:t>
      </w:r>
    </w:p>
    <w:p w14:paraId="5C2E52CF" w14:textId="03F9865F" w:rsidR="00A345A2" w:rsidRPr="00B04369" w:rsidRDefault="00C45352" w:rsidP="00A345A2">
      <w:pPr>
        <w:pStyle w:val="NormalIndent"/>
        <w:numPr>
          <w:ilvl w:val="0"/>
          <w:numId w:val="17"/>
        </w:numPr>
        <w:rPr>
          <w:lang w:val="en-SG"/>
        </w:rPr>
      </w:pPr>
      <w:r>
        <w:rPr>
          <w:lang w:val="en-SG"/>
        </w:rPr>
        <w:t>In a case study, I a</w:t>
      </w:r>
      <w:r w:rsidR="00A345A2" w:rsidRPr="00B04369">
        <w:rPr>
          <w:lang w:val="en-SG"/>
        </w:rPr>
        <w:t>nalysed</w:t>
      </w:r>
      <w:r w:rsidR="009C45DF">
        <w:rPr>
          <w:lang w:val="en-SG"/>
        </w:rPr>
        <w:t xml:space="preserve"> customer profiles and bank performance</w:t>
      </w:r>
      <w:r w:rsidR="00A345A2" w:rsidRPr="00B04369">
        <w:rPr>
          <w:lang w:val="en-SG"/>
        </w:rPr>
        <w:t xml:space="preserve"> for effectiveness and ROI</w:t>
      </w:r>
    </w:p>
    <w:p w14:paraId="782BC429" w14:textId="074110CA" w:rsidR="00A345A2" w:rsidRPr="00B04369" w:rsidRDefault="009C45DF" w:rsidP="00A345A2">
      <w:pPr>
        <w:pStyle w:val="NormalIndent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Created a dashboard </w:t>
      </w:r>
      <w:r w:rsidR="00AC5922">
        <w:rPr>
          <w:lang w:val="en-SG"/>
        </w:rPr>
        <w:t>to display recommendations and insights</w:t>
      </w:r>
    </w:p>
    <w:p w14:paraId="3DB43303" w14:textId="04BE8342" w:rsidR="00A345A2" w:rsidRDefault="00A345A2" w:rsidP="00F02E6B">
      <w:pPr>
        <w:pStyle w:val="NormalIndent"/>
        <w:numPr>
          <w:ilvl w:val="0"/>
          <w:numId w:val="17"/>
        </w:numPr>
        <w:rPr>
          <w:lang w:val="en-SG"/>
        </w:rPr>
      </w:pPr>
      <w:r w:rsidRPr="00B04369">
        <w:rPr>
          <w:lang w:val="en-SG"/>
        </w:rPr>
        <w:t>Presented findings using data visualization tools</w:t>
      </w:r>
      <w:r w:rsidR="00AC5922">
        <w:rPr>
          <w:lang w:val="en-SG"/>
        </w:rPr>
        <w:t>, such as Tableau</w:t>
      </w:r>
    </w:p>
    <w:p w14:paraId="6A3CA77B" w14:textId="77777777" w:rsidR="0025759A" w:rsidRPr="0025759A" w:rsidRDefault="0025759A" w:rsidP="0025759A">
      <w:pPr>
        <w:pStyle w:val="NormalIndent"/>
        <w:ind w:left="0"/>
        <w:rPr>
          <w:lang w:val="en-SG"/>
        </w:rPr>
      </w:pPr>
    </w:p>
    <w:p w14:paraId="0C43F179" w14:textId="60A89049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8179439498F2463D85C584D325B62B80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25935818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1D772C21" wp14:editId="7FE4B01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3AA26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0A75FD8" w14:textId="3A4052EC" w:rsidR="00D10A96" w:rsidRDefault="00082389" w:rsidP="00021847">
      <w:pPr>
        <w:pStyle w:val="Heading2"/>
      </w:pPr>
      <w:r>
        <w:rPr>
          <w:rStyle w:val="NotBold"/>
        </w:rPr>
        <w:t>April 2024 - Present</w:t>
      </w:r>
      <w:r w:rsidR="00021847" w:rsidRPr="00021847">
        <w:rPr>
          <w:rStyle w:val="NotBold"/>
        </w:rPr>
        <w:tab/>
      </w:r>
      <w:r>
        <w:t>Diploma in Information Technology</w:t>
      </w:r>
    </w:p>
    <w:p w14:paraId="5014B41D" w14:textId="6F8838AC" w:rsidR="00D10A96" w:rsidRPr="000C2088" w:rsidRDefault="00082389" w:rsidP="00021847">
      <w:pPr>
        <w:pStyle w:val="Heading3"/>
      </w:pPr>
      <w:r>
        <w:t>Nanyang Polytechnic, Singapore</w:t>
      </w:r>
    </w:p>
    <w:p w14:paraId="4A2C0E15" w14:textId="2FB63DED" w:rsidR="005B1339" w:rsidRPr="00AC5922" w:rsidRDefault="00DF582B" w:rsidP="00AC5922">
      <w:pPr>
        <w:pStyle w:val="NormalIndent"/>
        <w:rPr>
          <w:b/>
          <w:bCs/>
        </w:rPr>
      </w:pPr>
      <w:r w:rsidRPr="00DF582B">
        <w:rPr>
          <w:rFonts w:eastAsiaTheme="majorEastAsia" w:cstheme="majorBidi"/>
          <w:bCs/>
          <w:color w:val="000000" w:themeColor="text1"/>
          <w:szCs w:val="24"/>
        </w:rPr>
        <w:t>Relevant Coursework: Web Development (HTML, CSS, JavaScript), Data Analysis &amp; Visualization, UI/UX Design, Information Security, Network Technology, Software Engineering, Full-Stack Development</w:t>
      </w:r>
    </w:p>
    <w:p w14:paraId="724F5400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68567D4F" w14:textId="65986408" w:rsidR="00D10A96" w:rsidRDefault="00082389" w:rsidP="00DC1B52">
      <w:pPr>
        <w:pStyle w:val="Heading1"/>
      </w:pPr>
      <w:r>
        <w:t>awards and achievements</w:t>
      </w:r>
    </w:p>
    <w:p w14:paraId="10970DE5" w14:textId="236DF2EE" w:rsidR="00CD36AA" w:rsidRPr="00CD36AA" w:rsidRDefault="00D10A96" w:rsidP="00CD36AA">
      <w:pPr>
        <w:pStyle w:val="Line"/>
      </w:pPr>
      <w:r w:rsidRPr="00D10A96">
        <mc:AlternateContent>
          <mc:Choice Requires="wps">
            <w:drawing>
              <wp:inline distT="0" distB="0" distL="0" distR="0" wp14:anchorId="20025257" wp14:editId="141D8FB3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40700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5EED8BB" w14:textId="2CCCB5D2" w:rsidR="006B7E46" w:rsidRPr="006B7E46" w:rsidRDefault="006B7E46" w:rsidP="006B7E46">
      <w:pPr>
        <w:numPr>
          <w:ilvl w:val="0"/>
          <w:numId w:val="15"/>
        </w:numPr>
        <w:tabs>
          <w:tab w:val="left" w:pos="2805"/>
        </w:tabs>
        <w:rPr>
          <w:lang w:val="en-SG"/>
        </w:rPr>
      </w:pPr>
      <w:r w:rsidRPr="006B7E46">
        <w:rPr>
          <w:lang w:val="en-SG"/>
        </w:rPr>
        <w:t xml:space="preserve">Demonstrated leadership experience through </w:t>
      </w:r>
      <w:r w:rsidR="00E21D19">
        <w:rPr>
          <w:lang w:val="en-SG"/>
        </w:rPr>
        <w:t xml:space="preserve">Vice-Chairmanship and </w:t>
      </w:r>
      <w:r w:rsidRPr="006B7E46">
        <w:rPr>
          <w:lang w:val="en-SG"/>
        </w:rPr>
        <w:t>NPCC participation</w:t>
      </w:r>
      <w:r w:rsidR="00E21D19">
        <w:rPr>
          <w:lang w:val="en-SG"/>
        </w:rPr>
        <w:t xml:space="preserve"> as a Sergeant</w:t>
      </w:r>
      <w:r w:rsidRPr="006B7E46">
        <w:rPr>
          <w:lang w:val="en-SG"/>
        </w:rPr>
        <w:t xml:space="preserve"> in secondary school </w:t>
      </w:r>
    </w:p>
    <w:p w14:paraId="6CC77FCE" w14:textId="35DA836D" w:rsidR="00C45352" w:rsidRDefault="004F172D" w:rsidP="006B7E46">
      <w:pPr>
        <w:numPr>
          <w:ilvl w:val="0"/>
          <w:numId w:val="15"/>
        </w:numPr>
        <w:tabs>
          <w:tab w:val="left" w:pos="2805"/>
        </w:tabs>
        <w:rPr>
          <w:lang w:val="en-SG"/>
        </w:rPr>
      </w:pPr>
      <w:r>
        <w:rPr>
          <w:lang w:val="en-SG"/>
        </w:rPr>
        <w:t>Earned</w:t>
      </w:r>
      <w:r w:rsidR="003C2676">
        <w:rPr>
          <w:lang w:val="en-SG"/>
        </w:rPr>
        <w:t xml:space="preserve"> the digital credentials</w:t>
      </w:r>
      <w:r>
        <w:rPr>
          <w:lang w:val="en-SG"/>
        </w:rPr>
        <w:t xml:space="preserve"> </w:t>
      </w:r>
      <w:r w:rsidR="003C2676">
        <w:rPr>
          <w:lang w:val="en-SG"/>
        </w:rPr>
        <w:t>“</w:t>
      </w:r>
      <w:r w:rsidR="00BA6D3C">
        <w:rPr>
          <w:lang w:val="en-SG"/>
        </w:rPr>
        <w:t>Cybersecurity Fundamentals</w:t>
      </w:r>
      <w:r w:rsidR="003C2676">
        <w:rPr>
          <w:lang w:val="en-SG"/>
        </w:rPr>
        <w:t>”</w:t>
      </w:r>
      <w:r w:rsidR="00BA6D3C">
        <w:rPr>
          <w:lang w:val="en-SG"/>
        </w:rPr>
        <w:t xml:space="preserve"> and </w:t>
      </w:r>
      <w:r w:rsidR="003C2676">
        <w:rPr>
          <w:lang w:val="en-SG"/>
        </w:rPr>
        <w:t>“</w:t>
      </w:r>
      <w:r w:rsidR="00BA6D3C">
        <w:rPr>
          <w:lang w:val="en-SG"/>
        </w:rPr>
        <w:t>Web Development Fundamentals</w:t>
      </w:r>
      <w:r w:rsidR="003C2676">
        <w:rPr>
          <w:lang w:val="en-SG"/>
        </w:rPr>
        <w:t>”</w:t>
      </w:r>
      <w:r w:rsidR="00BA6D3C">
        <w:rPr>
          <w:lang w:val="en-SG"/>
        </w:rPr>
        <w:t xml:space="preserve"> from IBM SkillsBuild</w:t>
      </w:r>
    </w:p>
    <w:p w14:paraId="3DBFF93C" w14:textId="40B55AE2" w:rsidR="00BA6D3C" w:rsidRDefault="006E60A1" w:rsidP="006B7E46">
      <w:pPr>
        <w:numPr>
          <w:ilvl w:val="0"/>
          <w:numId w:val="15"/>
        </w:numPr>
        <w:tabs>
          <w:tab w:val="left" w:pos="2805"/>
        </w:tabs>
        <w:rPr>
          <w:lang w:val="en-SG"/>
        </w:rPr>
      </w:pPr>
      <w:r>
        <w:rPr>
          <w:lang w:val="en-SG"/>
        </w:rPr>
        <w:t>Received the Edusave Good Progress Award in the years 2017, 2018, and 2020</w:t>
      </w:r>
    </w:p>
    <w:p w14:paraId="541047E2" w14:textId="5BFF7188" w:rsidR="00B560EB" w:rsidRPr="00CD36AA" w:rsidRDefault="00B560EB" w:rsidP="006B7E46">
      <w:pPr>
        <w:numPr>
          <w:ilvl w:val="0"/>
          <w:numId w:val="15"/>
        </w:numPr>
        <w:tabs>
          <w:tab w:val="left" w:pos="2805"/>
        </w:tabs>
        <w:rPr>
          <w:lang w:val="en-SG"/>
        </w:rPr>
      </w:pPr>
      <w:r>
        <w:rPr>
          <w:lang w:val="en-SG"/>
        </w:rPr>
        <w:t xml:space="preserve">Acted </w:t>
      </w:r>
      <w:r w:rsidR="003F0EB7">
        <w:rPr>
          <w:lang w:val="en-SG"/>
        </w:rPr>
        <w:t xml:space="preserve">as the President of </w:t>
      </w:r>
      <w:r w:rsidR="00CD584C">
        <w:rPr>
          <w:lang w:val="en-SG"/>
        </w:rPr>
        <w:t xml:space="preserve">my </w:t>
      </w:r>
      <w:r w:rsidR="003F0EB7">
        <w:rPr>
          <w:lang w:val="en-SG"/>
        </w:rPr>
        <w:t xml:space="preserve">Values-In-Action Group, </w:t>
      </w:r>
      <w:r w:rsidR="00CD584C">
        <w:rPr>
          <w:lang w:val="en-SG"/>
        </w:rPr>
        <w:t xml:space="preserve">which consisted of about 8 to 10 members and </w:t>
      </w:r>
      <w:r w:rsidR="003F0EB7">
        <w:rPr>
          <w:lang w:val="en-SG"/>
        </w:rPr>
        <w:t>helped to mobilise the secondary school to partner and donate food to “Food-from-the-heart”</w:t>
      </w:r>
    </w:p>
    <w:sectPr w:rsidR="00B560EB" w:rsidRPr="00CD36AA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9DB32" w14:textId="77777777" w:rsidR="00480097" w:rsidRDefault="00480097">
      <w:r>
        <w:separator/>
      </w:r>
    </w:p>
  </w:endnote>
  <w:endnote w:type="continuationSeparator" w:id="0">
    <w:p w14:paraId="0A50A6DD" w14:textId="77777777" w:rsidR="00480097" w:rsidRDefault="0048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53A1F" w14:textId="77777777" w:rsidR="00480097" w:rsidRDefault="00480097">
      <w:r>
        <w:separator/>
      </w:r>
    </w:p>
  </w:footnote>
  <w:footnote w:type="continuationSeparator" w:id="0">
    <w:p w14:paraId="6F74508A" w14:textId="77777777" w:rsidR="00480097" w:rsidRDefault="00480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347EF"/>
    <w:multiLevelType w:val="hybridMultilevel"/>
    <w:tmpl w:val="A49435AE"/>
    <w:lvl w:ilvl="0" w:tplc="48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1" w15:restartNumberingAfterBreak="0">
    <w:nsid w:val="0CCC0DE5"/>
    <w:multiLevelType w:val="hybridMultilevel"/>
    <w:tmpl w:val="AA32EC1E"/>
    <w:lvl w:ilvl="0" w:tplc="93A23C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C1205"/>
    <w:multiLevelType w:val="multilevel"/>
    <w:tmpl w:val="FCE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1FC1C1A"/>
    <w:multiLevelType w:val="multilevel"/>
    <w:tmpl w:val="826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3"/>
  </w:num>
  <w:num w:numId="12" w16cid:durableId="973682587">
    <w:abstractNumId w:val="14"/>
  </w:num>
  <w:num w:numId="13" w16cid:durableId="290981187">
    <w:abstractNumId w:val="15"/>
  </w:num>
  <w:num w:numId="14" w16cid:durableId="47652690">
    <w:abstractNumId w:val="16"/>
  </w:num>
  <w:num w:numId="15" w16cid:durableId="2007854047">
    <w:abstractNumId w:val="12"/>
  </w:num>
  <w:num w:numId="16" w16cid:durableId="807864104">
    <w:abstractNumId w:val="11"/>
  </w:num>
  <w:num w:numId="17" w16cid:durableId="1649940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89"/>
    <w:rsid w:val="00011771"/>
    <w:rsid w:val="000162E8"/>
    <w:rsid w:val="00016A20"/>
    <w:rsid w:val="00021847"/>
    <w:rsid w:val="0003406D"/>
    <w:rsid w:val="000425C6"/>
    <w:rsid w:val="00044D31"/>
    <w:rsid w:val="00074316"/>
    <w:rsid w:val="00077115"/>
    <w:rsid w:val="000773EA"/>
    <w:rsid w:val="00082389"/>
    <w:rsid w:val="00086CF5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D6387"/>
    <w:rsid w:val="001F1ADE"/>
    <w:rsid w:val="001F2A92"/>
    <w:rsid w:val="001F4A24"/>
    <w:rsid w:val="001F75DB"/>
    <w:rsid w:val="0020288A"/>
    <w:rsid w:val="00203E0D"/>
    <w:rsid w:val="00204D77"/>
    <w:rsid w:val="002117CE"/>
    <w:rsid w:val="002256D0"/>
    <w:rsid w:val="00246710"/>
    <w:rsid w:val="002474A1"/>
    <w:rsid w:val="00254EBD"/>
    <w:rsid w:val="0025759A"/>
    <w:rsid w:val="00277A50"/>
    <w:rsid w:val="00283C8C"/>
    <w:rsid w:val="0028502B"/>
    <w:rsid w:val="00286914"/>
    <w:rsid w:val="002915DA"/>
    <w:rsid w:val="002A0482"/>
    <w:rsid w:val="002C597B"/>
    <w:rsid w:val="002E51C3"/>
    <w:rsid w:val="002E6FC5"/>
    <w:rsid w:val="002F47D4"/>
    <w:rsid w:val="003125BC"/>
    <w:rsid w:val="0031599B"/>
    <w:rsid w:val="003304A7"/>
    <w:rsid w:val="00337C64"/>
    <w:rsid w:val="00355FC2"/>
    <w:rsid w:val="00356829"/>
    <w:rsid w:val="0036516F"/>
    <w:rsid w:val="00381FB1"/>
    <w:rsid w:val="003A3138"/>
    <w:rsid w:val="003C2676"/>
    <w:rsid w:val="003D5A64"/>
    <w:rsid w:val="003D617D"/>
    <w:rsid w:val="003E7996"/>
    <w:rsid w:val="003F0EB7"/>
    <w:rsid w:val="003F3B40"/>
    <w:rsid w:val="003F698D"/>
    <w:rsid w:val="00407E20"/>
    <w:rsid w:val="00410406"/>
    <w:rsid w:val="00416446"/>
    <w:rsid w:val="004459B3"/>
    <w:rsid w:val="00447670"/>
    <w:rsid w:val="00453BB4"/>
    <w:rsid w:val="00472504"/>
    <w:rsid w:val="00475147"/>
    <w:rsid w:val="00475E08"/>
    <w:rsid w:val="00480097"/>
    <w:rsid w:val="00490268"/>
    <w:rsid w:val="004A5658"/>
    <w:rsid w:val="004C3892"/>
    <w:rsid w:val="004D407C"/>
    <w:rsid w:val="004E0E03"/>
    <w:rsid w:val="004E5B63"/>
    <w:rsid w:val="004E65F4"/>
    <w:rsid w:val="004F172D"/>
    <w:rsid w:val="005119C1"/>
    <w:rsid w:val="00511BE6"/>
    <w:rsid w:val="005133A9"/>
    <w:rsid w:val="00527655"/>
    <w:rsid w:val="00544307"/>
    <w:rsid w:val="005539B6"/>
    <w:rsid w:val="005624E8"/>
    <w:rsid w:val="005648FD"/>
    <w:rsid w:val="00577F75"/>
    <w:rsid w:val="00590DB1"/>
    <w:rsid w:val="005929CA"/>
    <w:rsid w:val="005A51B6"/>
    <w:rsid w:val="005B1339"/>
    <w:rsid w:val="005B599C"/>
    <w:rsid w:val="005B7925"/>
    <w:rsid w:val="005D19AC"/>
    <w:rsid w:val="005D4CD2"/>
    <w:rsid w:val="005E03E9"/>
    <w:rsid w:val="005E6B5A"/>
    <w:rsid w:val="005F373F"/>
    <w:rsid w:val="005F3EB7"/>
    <w:rsid w:val="0061608A"/>
    <w:rsid w:val="006175D0"/>
    <w:rsid w:val="00620956"/>
    <w:rsid w:val="0067051D"/>
    <w:rsid w:val="0067346B"/>
    <w:rsid w:val="00680069"/>
    <w:rsid w:val="006B33A7"/>
    <w:rsid w:val="006B7E46"/>
    <w:rsid w:val="006C54A4"/>
    <w:rsid w:val="006C7340"/>
    <w:rsid w:val="006D3B8E"/>
    <w:rsid w:val="006D6AFE"/>
    <w:rsid w:val="006E01A2"/>
    <w:rsid w:val="006E1732"/>
    <w:rsid w:val="006E60A1"/>
    <w:rsid w:val="006E61DE"/>
    <w:rsid w:val="0070669C"/>
    <w:rsid w:val="00712145"/>
    <w:rsid w:val="007126A0"/>
    <w:rsid w:val="00713E6F"/>
    <w:rsid w:val="007143C3"/>
    <w:rsid w:val="00726583"/>
    <w:rsid w:val="0073379B"/>
    <w:rsid w:val="00754D4A"/>
    <w:rsid w:val="007749D1"/>
    <w:rsid w:val="00774A5C"/>
    <w:rsid w:val="007843F0"/>
    <w:rsid w:val="00793C6A"/>
    <w:rsid w:val="007C1CD3"/>
    <w:rsid w:val="007C261F"/>
    <w:rsid w:val="007C51D0"/>
    <w:rsid w:val="007C6D48"/>
    <w:rsid w:val="007D1908"/>
    <w:rsid w:val="007D63B5"/>
    <w:rsid w:val="007D73FB"/>
    <w:rsid w:val="007E43AF"/>
    <w:rsid w:val="007F145F"/>
    <w:rsid w:val="00804A66"/>
    <w:rsid w:val="00811760"/>
    <w:rsid w:val="00830284"/>
    <w:rsid w:val="00835A4C"/>
    <w:rsid w:val="00841552"/>
    <w:rsid w:val="008631C9"/>
    <w:rsid w:val="0086381A"/>
    <w:rsid w:val="008857B1"/>
    <w:rsid w:val="008929FF"/>
    <w:rsid w:val="008B2D0D"/>
    <w:rsid w:val="008D14B3"/>
    <w:rsid w:val="008D318E"/>
    <w:rsid w:val="008E1F80"/>
    <w:rsid w:val="008E435B"/>
    <w:rsid w:val="0091372E"/>
    <w:rsid w:val="00913E14"/>
    <w:rsid w:val="00936886"/>
    <w:rsid w:val="0095356E"/>
    <w:rsid w:val="009719F3"/>
    <w:rsid w:val="00971A48"/>
    <w:rsid w:val="00972ECD"/>
    <w:rsid w:val="009C45DF"/>
    <w:rsid w:val="009C55E7"/>
    <w:rsid w:val="009D5336"/>
    <w:rsid w:val="009F3760"/>
    <w:rsid w:val="00A239BF"/>
    <w:rsid w:val="00A345A2"/>
    <w:rsid w:val="00A46867"/>
    <w:rsid w:val="00A537EA"/>
    <w:rsid w:val="00A82923"/>
    <w:rsid w:val="00AB1634"/>
    <w:rsid w:val="00AB4A15"/>
    <w:rsid w:val="00AB6CCF"/>
    <w:rsid w:val="00AC5922"/>
    <w:rsid w:val="00AC6978"/>
    <w:rsid w:val="00AE18D5"/>
    <w:rsid w:val="00AE5969"/>
    <w:rsid w:val="00B04369"/>
    <w:rsid w:val="00B0548E"/>
    <w:rsid w:val="00B06F91"/>
    <w:rsid w:val="00B33C46"/>
    <w:rsid w:val="00B3639D"/>
    <w:rsid w:val="00B550F6"/>
    <w:rsid w:val="00B560EB"/>
    <w:rsid w:val="00B61032"/>
    <w:rsid w:val="00B7389E"/>
    <w:rsid w:val="00BA0F62"/>
    <w:rsid w:val="00BA6D3C"/>
    <w:rsid w:val="00BB0D3D"/>
    <w:rsid w:val="00BC195E"/>
    <w:rsid w:val="00BC66A1"/>
    <w:rsid w:val="00BD2273"/>
    <w:rsid w:val="00BD5B36"/>
    <w:rsid w:val="00BE5218"/>
    <w:rsid w:val="00C056DC"/>
    <w:rsid w:val="00C10155"/>
    <w:rsid w:val="00C25521"/>
    <w:rsid w:val="00C26EDD"/>
    <w:rsid w:val="00C42843"/>
    <w:rsid w:val="00C45352"/>
    <w:rsid w:val="00C67713"/>
    <w:rsid w:val="00C74AEB"/>
    <w:rsid w:val="00C75DC3"/>
    <w:rsid w:val="00C773C5"/>
    <w:rsid w:val="00C86430"/>
    <w:rsid w:val="00C90932"/>
    <w:rsid w:val="00CA27C6"/>
    <w:rsid w:val="00CA3B47"/>
    <w:rsid w:val="00CB7FC2"/>
    <w:rsid w:val="00CC1C7B"/>
    <w:rsid w:val="00CD36AA"/>
    <w:rsid w:val="00CD584C"/>
    <w:rsid w:val="00CD7CDE"/>
    <w:rsid w:val="00CE09EB"/>
    <w:rsid w:val="00D10A96"/>
    <w:rsid w:val="00D136AC"/>
    <w:rsid w:val="00D25F54"/>
    <w:rsid w:val="00D329C7"/>
    <w:rsid w:val="00D334C6"/>
    <w:rsid w:val="00D469F8"/>
    <w:rsid w:val="00D54540"/>
    <w:rsid w:val="00D67AC5"/>
    <w:rsid w:val="00D73230"/>
    <w:rsid w:val="00D77989"/>
    <w:rsid w:val="00D816B0"/>
    <w:rsid w:val="00D87541"/>
    <w:rsid w:val="00D93F92"/>
    <w:rsid w:val="00DB4D4A"/>
    <w:rsid w:val="00DB7951"/>
    <w:rsid w:val="00DC1B52"/>
    <w:rsid w:val="00DC2C29"/>
    <w:rsid w:val="00DE2BD0"/>
    <w:rsid w:val="00DE55F0"/>
    <w:rsid w:val="00DF055B"/>
    <w:rsid w:val="00DF582B"/>
    <w:rsid w:val="00E10969"/>
    <w:rsid w:val="00E2152F"/>
    <w:rsid w:val="00E21D19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1031F"/>
    <w:rsid w:val="00F41319"/>
    <w:rsid w:val="00F433EC"/>
    <w:rsid w:val="00F43B1D"/>
    <w:rsid w:val="00F446AD"/>
    <w:rsid w:val="00F552B7"/>
    <w:rsid w:val="00F55FAB"/>
    <w:rsid w:val="00F60904"/>
    <w:rsid w:val="00F62326"/>
    <w:rsid w:val="00F969AB"/>
    <w:rsid w:val="00FA3B13"/>
    <w:rsid w:val="00FB54AB"/>
    <w:rsid w:val="00FB67F3"/>
    <w:rsid w:val="00FB6C2D"/>
    <w:rsid w:val="00FC62AE"/>
    <w:rsid w:val="00FE70A6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0979B"/>
  <w15:chartTrackingRefBased/>
  <w15:docId w15:val="{7D2833D2-B530-489A-9804-B5EADB84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79439498F2463D85C584D325B62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C6AEE-C7D9-4773-B46D-03C018D4EFDF}"/>
      </w:docPartPr>
      <w:docPartBody>
        <w:p w:rsidR="00742352" w:rsidRDefault="00742352">
          <w:pPr>
            <w:pStyle w:val="8179439498F2463D85C584D325B62B80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52"/>
    <w:rsid w:val="003304A7"/>
    <w:rsid w:val="003F5844"/>
    <w:rsid w:val="00407E20"/>
    <w:rsid w:val="00527655"/>
    <w:rsid w:val="00742352"/>
    <w:rsid w:val="00B138AF"/>
    <w:rsid w:val="00D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9439498F2463D85C584D325B62B80">
    <w:name w:val="8179439498F2463D85C584D325B62B80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121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Yong</dc:creator>
  <cp:keywords/>
  <dc:description/>
  <cp:lastModifiedBy>Gabriel Yong</cp:lastModifiedBy>
  <cp:revision>66</cp:revision>
  <dcterms:created xsi:type="dcterms:W3CDTF">2025-07-01T03:43:00Z</dcterms:created>
  <dcterms:modified xsi:type="dcterms:W3CDTF">2025-07-08T02:23:00Z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